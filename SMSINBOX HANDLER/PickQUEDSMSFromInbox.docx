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4F23" w14:textId="1D1C1C2D" w:rsidR="002B1744" w:rsidRDefault="002B1744" w:rsidP="002B174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5A71B92C" w14:textId="191AAF77" w:rsidR="00520FE9" w:rsidRPr="00520FE9" w:rsidRDefault="00520FE9" w:rsidP="00520F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PickQUEDSMSFromInbox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73E91B" w14:textId="77777777" w:rsidR="002B1744" w:rsidRDefault="002B1744" w:rsidP="002B1744"/>
    <w:p w14:paraId="05C2B36A" w14:textId="77777777" w:rsidR="002B1744" w:rsidRDefault="002B1744" w:rsidP="002B174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Synopsis</w:t>
      </w:r>
    </w:p>
    <w:p w14:paraId="19698DB3" w14:textId="0C0B0DD6" w:rsidR="002B1744" w:rsidRDefault="00520FE9" w:rsidP="002B1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functions.h</w:t>
      </w:r>
      <w:proofErr w:type="spellEnd"/>
      <w:r>
        <w:rPr>
          <w:rFonts w:ascii="Times New Roman" w:hAnsi="Times New Roman" w:cs="Times New Roman"/>
        </w:rPr>
        <w:t>”</w:t>
      </w:r>
    </w:p>
    <w:p w14:paraId="1F1E80B1" w14:textId="02C41B4E" w:rsidR="00520FE9" w:rsidRPr="00520FE9" w:rsidRDefault="00520FE9" w:rsidP="002B1744">
      <w:pPr>
        <w:rPr>
          <w:rFonts w:ascii="Times New Roman" w:hAnsi="Times New Roman" w:cs="Times New Roman"/>
        </w:rPr>
      </w:pPr>
      <w:r w:rsidRPr="00520FE9">
        <w:rPr>
          <w:rFonts w:ascii="Times New Roman" w:hAnsi="Times New Roman" w:cs="Times New Roman"/>
        </w:rPr>
        <w:t>void *</w:t>
      </w:r>
      <w:proofErr w:type="spellStart"/>
      <w:proofErr w:type="gramStart"/>
      <w:r w:rsidRPr="00520FE9">
        <w:rPr>
          <w:rFonts w:ascii="Times New Roman" w:hAnsi="Times New Roman" w:cs="Times New Roman"/>
        </w:rPr>
        <w:t>PickQUEDSMSFromInbox</w:t>
      </w:r>
      <w:proofErr w:type="spellEnd"/>
      <w:r w:rsidRPr="00520FE9">
        <w:rPr>
          <w:rFonts w:ascii="Times New Roman" w:hAnsi="Times New Roman" w:cs="Times New Roman"/>
        </w:rPr>
        <w:t>(</w:t>
      </w:r>
      <w:proofErr w:type="gramEnd"/>
      <w:r w:rsidRPr="00520FE9">
        <w:rPr>
          <w:rFonts w:ascii="Times New Roman" w:hAnsi="Times New Roman" w:cs="Times New Roman"/>
        </w:rPr>
        <w:t>void *p)</w:t>
      </w:r>
    </w:p>
    <w:p w14:paraId="016DDB9B" w14:textId="77777777" w:rsidR="002B1744" w:rsidRDefault="002B1744" w:rsidP="002B1744"/>
    <w:p w14:paraId="6E8E7909" w14:textId="77777777" w:rsidR="002B1744" w:rsidRDefault="006A473E" w:rsidP="002B174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6AC64328" w14:textId="07E39A52" w:rsidR="006A473E" w:rsidRDefault="00520FE9" w:rsidP="006A4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PickQUED</w:t>
      </w:r>
      <w:r w:rsidR="00C64AC0">
        <w:rPr>
          <w:rFonts w:ascii="Times New Roman" w:hAnsi="Times New Roman" w:cs="Times New Roman"/>
        </w:rPr>
        <w:t>SMSFromInbox</w:t>
      </w:r>
      <w:proofErr w:type="spellEnd"/>
      <w:r w:rsidR="00C64AC0">
        <w:rPr>
          <w:rFonts w:ascii="Times New Roman" w:hAnsi="Times New Roman" w:cs="Times New Roman"/>
        </w:rPr>
        <w:t xml:space="preserve"> is used to pick records from </w:t>
      </w:r>
      <w:proofErr w:type="spellStart"/>
      <w:r w:rsidR="00C64AC0">
        <w:rPr>
          <w:rFonts w:ascii="Times New Roman" w:hAnsi="Times New Roman" w:cs="Times New Roman"/>
        </w:rPr>
        <w:t>smsinbox</w:t>
      </w:r>
      <w:proofErr w:type="spellEnd"/>
      <w:r w:rsidR="00C64AC0">
        <w:rPr>
          <w:rFonts w:ascii="Times New Roman" w:hAnsi="Times New Roman" w:cs="Times New Roman"/>
        </w:rPr>
        <w:t xml:space="preserve"> table with the query given bellow: </w:t>
      </w:r>
    </w:p>
    <w:p w14:paraId="5333E45C" w14:textId="08A8D221" w:rsidR="007E1CF7" w:rsidRDefault="007E1CF7" w:rsidP="007E1CF7">
      <w:pPr>
        <w:rPr>
          <w:rFonts w:ascii="Times New Roman" w:hAnsi="Times New Roman" w:cs="Times New Roman"/>
          <w:b/>
          <w:bCs/>
        </w:rPr>
      </w:pPr>
      <w:r w:rsidRPr="007E1CF7">
        <w:rPr>
          <w:rFonts w:ascii="Times New Roman" w:hAnsi="Times New Roman" w:cs="Times New Roman"/>
          <w:b/>
          <w:bCs/>
        </w:rPr>
        <w:t>SELECT srcMN, dstMN, msg, rcvTime, msgID, msgStatus, retryCount, refID, channel, srcAccount FROM smsinbox WHERE msgStatus = 'QUE' LIMIT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limiting_value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4F91EC51" w14:textId="33066F03" w:rsidR="00A71E9E" w:rsidRPr="007E1CF7" w:rsidRDefault="00A71E9E" w:rsidP="007E1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limiting_value</w:t>
      </w:r>
      <w:proofErr w:type="spellEnd"/>
      <w:r>
        <w:rPr>
          <w:rFonts w:ascii="Times New Roman" w:hAnsi="Times New Roman" w:cs="Times New Roman"/>
        </w:rPr>
        <w:t xml:space="preserve"> is determined by the application variable currently </w:t>
      </w:r>
      <w:r w:rsidR="00513ED1">
        <w:rPr>
          <w:rFonts w:ascii="Times New Roman" w:hAnsi="Times New Roman" w:cs="Times New Roman"/>
        </w:rPr>
        <w:t xml:space="preserve">named as </w:t>
      </w:r>
      <w:proofErr w:type="spellStart"/>
      <w:r w:rsidR="00513ED1" w:rsidRPr="00513ED1">
        <w:rPr>
          <w:rFonts w:ascii="Times New Roman" w:hAnsi="Times New Roman" w:cs="Times New Roman"/>
        </w:rPr>
        <w:t>tpsMultiplierFactor</w:t>
      </w:r>
      <w:proofErr w:type="spellEnd"/>
      <w:r w:rsidR="00513ED1">
        <w:rPr>
          <w:rFonts w:ascii="Times New Roman" w:hAnsi="Times New Roman" w:cs="Times New Roman"/>
        </w:rPr>
        <w:t>.</w:t>
      </w:r>
    </w:p>
    <w:p w14:paraId="41A3DFE8" w14:textId="7C874B68" w:rsidR="00C64AC0" w:rsidRDefault="007E1CF7" w:rsidP="006A4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performs bellow mentioned activities sequentially:</w:t>
      </w:r>
    </w:p>
    <w:p w14:paraId="675EB22C" w14:textId="24C21836" w:rsidR="007E1CF7" w:rsidRDefault="007E1CF7" w:rsidP="007E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Stores each record in an </w:t>
      </w:r>
      <w:proofErr w:type="spellStart"/>
      <w:r>
        <w:rPr>
          <w:rFonts w:ascii="Times New Roman" w:hAnsi="Times New Roman" w:cs="Times New Roman"/>
        </w:rPr>
        <w:t>enrtry</w:t>
      </w:r>
      <w:proofErr w:type="spellEnd"/>
      <w:r>
        <w:rPr>
          <w:rFonts w:ascii="Times New Roman" w:hAnsi="Times New Roman" w:cs="Times New Roman"/>
        </w:rPr>
        <w:t xml:space="preserve"> variable which is a type of defined data structure called </w:t>
      </w:r>
      <w:proofErr w:type="spellStart"/>
      <w:r>
        <w:rPr>
          <w:rFonts w:ascii="Times New Roman" w:hAnsi="Times New Roman" w:cs="Times New Roman"/>
        </w:rPr>
        <w:t>smsinbox</w:t>
      </w:r>
      <w:proofErr w:type="spellEnd"/>
      <w:r>
        <w:rPr>
          <w:rFonts w:ascii="Times New Roman" w:hAnsi="Times New Roman" w:cs="Times New Roman"/>
        </w:rPr>
        <w:t>.</w:t>
      </w:r>
    </w:p>
    <w:p w14:paraId="3D6B9987" w14:textId="6607A884" w:rsidR="009D19EA" w:rsidRPr="009D19EA" w:rsidRDefault="007E1CF7" w:rsidP="009D1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entry is pushed in the </w:t>
      </w:r>
      <w:proofErr w:type="spellStart"/>
      <w:r w:rsidR="009D19EA">
        <w:rPr>
          <w:rFonts w:ascii="Times New Roman" w:hAnsi="Times New Roman" w:cs="Times New Roman"/>
        </w:rPr>
        <w:t>ipc</w:t>
      </w:r>
      <w:proofErr w:type="spellEnd"/>
      <w:r w:rsidR="009D19EA">
        <w:rPr>
          <w:rFonts w:ascii="Times New Roman" w:hAnsi="Times New Roman" w:cs="Times New Roman"/>
        </w:rPr>
        <w:t xml:space="preserve"> queue named SMS_INBOX_QUE using </w:t>
      </w:r>
      <w:proofErr w:type="spellStart"/>
      <w:proofErr w:type="gramStart"/>
      <w:r w:rsidR="009D19EA" w:rsidRPr="009D19EA">
        <w:rPr>
          <w:rFonts w:ascii="Times New Roman" w:hAnsi="Times New Roman" w:cs="Times New Roman"/>
        </w:rPr>
        <w:t>insertIntoInboxSingleMemoryQue</w:t>
      </w:r>
      <w:proofErr w:type="spellEnd"/>
      <w:r w:rsidR="009D19EA" w:rsidRPr="009D19EA">
        <w:rPr>
          <w:rFonts w:ascii="Times New Roman" w:hAnsi="Times New Roman" w:cs="Times New Roman"/>
        </w:rPr>
        <w:t>(</w:t>
      </w:r>
      <w:proofErr w:type="gramEnd"/>
      <w:r w:rsidR="009D19EA" w:rsidRPr="009D19EA">
        <w:rPr>
          <w:rFonts w:ascii="Times New Roman" w:hAnsi="Times New Roman" w:cs="Times New Roman"/>
        </w:rPr>
        <w:t>)</w:t>
      </w:r>
      <w:r w:rsidR="009D19EA">
        <w:rPr>
          <w:rFonts w:ascii="Times New Roman" w:hAnsi="Times New Roman" w:cs="Times New Roman"/>
        </w:rPr>
        <w:t xml:space="preserve"> function.</w:t>
      </w:r>
    </w:p>
    <w:p w14:paraId="452782B8" w14:textId="59C7ABEA" w:rsidR="007E1CF7" w:rsidRDefault="009D19EA" w:rsidP="007E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query is crated for batch update of the record </w:t>
      </w:r>
      <w:proofErr w:type="spellStart"/>
      <w:r>
        <w:rPr>
          <w:rFonts w:ascii="Times New Roman" w:hAnsi="Times New Roman" w:cs="Times New Roman"/>
        </w:rPr>
        <w:t>msgStatus</w:t>
      </w:r>
      <w:proofErr w:type="spellEnd"/>
      <w:r>
        <w:rPr>
          <w:rFonts w:ascii="Times New Roman" w:hAnsi="Times New Roman" w:cs="Times New Roman"/>
        </w:rPr>
        <w:t xml:space="preserve"> from QUE to PROCESSING according to </w:t>
      </w:r>
      <w:proofErr w:type="spellStart"/>
      <w:r>
        <w:rPr>
          <w:rFonts w:ascii="Times New Roman" w:hAnsi="Times New Roman" w:cs="Times New Roman"/>
        </w:rPr>
        <w:t>msgID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</w:rPr>
        <w:t>makeSMSBatch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function.</w:t>
      </w:r>
    </w:p>
    <w:p w14:paraId="5C1B1A8E" w14:textId="22BEB169" w:rsidR="009D19EA" w:rsidRPr="009D19EA" w:rsidRDefault="009D19EA" w:rsidP="007E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Performs UPDATDE operation with the query </w:t>
      </w:r>
      <w:r w:rsidRPr="009D19EA">
        <w:rPr>
          <w:rFonts w:ascii="Times New Roman" w:hAnsi="Times New Roman" w:cs="Times New Roman"/>
          <w:b/>
          <w:bCs/>
        </w:rPr>
        <w:t xml:space="preserve">UPDATE </w:t>
      </w:r>
      <w:proofErr w:type="spellStart"/>
      <w:r w:rsidRPr="009D19EA">
        <w:rPr>
          <w:rFonts w:ascii="Times New Roman" w:hAnsi="Times New Roman" w:cs="Times New Roman"/>
          <w:b/>
          <w:bCs/>
        </w:rPr>
        <w:t>smsinbox</w:t>
      </w:r>
      <w:proofErr w:type="spellEnd"/>
      <w:r w:rsidRPr="009D19EA">
        <w:rPr>
          <w:rFonts w:ascii="Times New Roman" w:hAnsi="Times New Roman" w:cs="Times New Roman"/>
          <w:b/>
          <w:bCs/>
        </w:rPr>
        <w:t xml:space="preserve"> SET </w:t>
      </w:r>
      <w:proofErr w:type="spellStart"/>
      <w:r w:rsidRPr="009D19EA">
        <w:rPr>
          <w:rFonts w:ascii="Times New Roman" w:hAnsi="Times New Roman" w:cs="Times New Roman"/>
          <w:b/>
          <w:bCs/>
        </w:rPr>
        <w:t>msgStatus</w:t>
      </w:r>
      <w:proofErr w:type="spellEnd"/>
      <w:r w:rsidRPr="009D19EA">
        <w:rPr>
          <w:rFonts w:ascii="Times New Roman" w:hAnsi="Times New Roman" w:cs="Times New Roman"/>
          <w:b/>
          <w:bCs/>
        </w:rPr>
        <w:t xml:space="preserve"> = 'PROCESSING' WHERE </w:t>
      </w:r>
      <w:proofErr w:type="spellStart"/>
      <w:r w:rsidRPr="009D19EA">
        <w:rPr>
          <w:rFonts w:ascii="Times New Roman" w:hAnsi="Times New Roman" w:cs="Times New Roman"/>
          <w:b/>
          <w:bCs/>
        </w:rPr>
        <w:t>msgID</w:t>
      </w:r>
      <w:proofErr w:type="spellEnd"/>
      <w:r w:rsidRPr="009D19EA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A71E9E">
        <w:rPr>
          <w:rFonts w:ascii="Times New Roman" w:hAnsi="Times New Roman" w:cs="Times New Roman"/>
          <w:b/>
          <w:bCs/>
        </w:rPr>
        <w:t>strBatch</w:t>
      </w:r>
      <w:proofErr w:type="spellEnd"/>
    </w:p>
    <w:p w14:paraId="12F8BC01" w14:textId="41B3DEE4" w:rsidR="009D19EA" w:rsidRPr="007E1CF7" w:rsidRDefault="009D19EA" w:rsidP="009D19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strBatch</w:t>
      </w:r>
      <w:proofErr w:type="spellEnd"/>
      <w:r>
        <w:rPr>
          <w:rFonts w:ascii="Times New Roman" w:hAnsi="Times New Roman" w:cs="Times New Roman"/>
        </w:rPr>
        <w:t xml:space="preserve"> is an application character array which is formed by the </w:t>
      </w:r>
      <w:proofErr w:type="spellStart"/>
      <w:proofErr w:type="gramStart"/>
      <w:r w:rsidR="00A71E9E">
        <w:rPr>
          <w:rFonts w:ascii="Times New Roman" w:hAnsi="Times New Roman" w:cs="Times New Roman"/>
        </w:rPr>
        <w:t>makeSMSBatch</w:t>
      </w:r>
      <w:proofErr w:type="spellEnd"/>
      <w:r w:rsidR="00A71E9E">
        <w:rPr>
          <w:rFonts w:ascii="Times New Roman" w:hAnsi="Times New Roman" w:cs="Times New Roman"/>
        </w:rPr>
        <w:t>(</w:t>
      </w:r>
      <w:proofErr w:type="gramEnd"/>
      <w:r w:rsidR="00A71E9E">
        <w:rPr>
          <w:rFonts w:ascii="Times New Roman" w:hAnsi="Times New Roman" w:cs="Times New Roman"/>
        </w:rPr>
        <w:t>) function mentioned above.</w:t>
      </w:r>
    </w:p>
    <w:p w14:paraId="530B48B2" w14:textId="77777777" w:rsidR="006A473E" w:rsidRDefault="006A473E" w:rsidP="006A473E"/>
    <w:p w14:paraId="72F0B58B" w14:textId="77777777" w:rsidR="006A473E" w:rsidRDefault="006A473E" w:rsidP="006A473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values</w:t>
      </w:r>
    </w:p>
    <w:p w14:paraId="17719062" w14:textId="0A2B8D1D" w:rsidR="006A473E" w:rsidRDefault="00513ED1" w:rsidP="006A473E">
      <w:proofErr w:type="spellStart"/>
      <w:proofErr w:type="gramStart"/>
      <w:r>
        <w:t>PickQUEDSMSFromInbox</w:t>
      </w:r>
      <w:proofErr w:type="spellEnd"/>
      <w:r>
        <w:t xml:space="preserve">  is</w:t>
      </w:r>
      <w:proofErr w:type="gramEnd"/>
      <w:r>
        <w:t xml:space="preserve"> a subroutine which is used by </w:t>
      </w:r>
      <w:r w:rsidR="00AD3876">
        <w:t xml:space="preserve">a thread belongs to smsHandler.cpp. As a </w:t>
      </w:r>
      <w:proofErr w:type="spellStart"/>
      <w:r w:rsidR="00AD3876">
        <w:t>linux</w:t>
      </w:r>
      <w:proofErr w:type="spellEnd"/>
      <w:r w:rsidR="00AD3876">
        <w:t xml:space="preserve"> thread subroutine</w:t>
      </w:r>
      <w:r w:rsidR="00AE04E0">
        <w:t>, a void casted pointer p is passed as the argument and the function returns NULL implicitly. In the application, the pointer p is NULL.</w:t>
      </w:r>
    </w:p>
    <w:p w14:paraId="7ABCAEE1" w14:textId="77777777" w:rsidR="006A473E" w:rsidRDefault="006A473E" w:rsidP="006A473E"/>
    <w:p w14:paraId="338DDF2E" w14:textId="77777777" w:rsidR="006A473E" w:rsidRDefault="006A473E" w:rsidP="006A473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</w:t>
      </w:r>
    </w:p>
    <w:p w14:paraId="64B7C1D9" w14:textId="77777777" w:rsidR="006A473E" w:rsidRDefault="006A473E" w:rsidP="006A473E"/>
    <w:p w14:paraId="78948F60" w14:textId="77777777" w:rsidR="006A473E" w:rsidRDefault="006A473E" w:rsidP="006A473E"/>
    <w:p w14:paraId="764D4524" w14:textId="77777777" w:rsidR="006A473E" w:rsidRPr="006A473E" w:rsidRDefault="006A473E" w:rsidP="006A473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Notes</w:t>
      </w:r>
    </w:p>
    <w:p w14:paraId="0D626C3E" w14:textId="41191EC9" w:rsidR="006A473E" w:rsidRDefault="00AE04E0" w:rsidP="00AE04E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Descriptions</w:t>
      </w:r>
    </w:p>
    <w:p w14:paraId="6DCD01A4" w14:textId="62AD8680" w:rsidR="00AE04E0" w:rsidRPr="00AE04E0" w:rsidRDefault="00404519" w:rsidP="00AE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</w:t>
      </w:r>
      <w:r w:rsidR="00B235FA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DB2QUE</w:t>
      </w:r>
    </w:p>
    <w:p w14:paraId="13DF4B3C" w14:textId="77777777" w:rsidR="006A473E" w:rsidRDefault="006A473E" w:rsidP="006A473E"/>
    <w:p w14:paraId="785605EC" w14:textId="77777777" w:rsidR="006A473E" w:rsidRPr="006A473E" w:rsidRDefault="006A473E" w:rsidP="006A473E"/>
    <w:p w14:paraId="172E39BB" w14:textId="77777777" w:rsidR="006A473E" w:rsidRDefault="006A473E" w:rsidP="006A473E"/>
    <w:p w14:paraId="63696C4F" w14:textId="77777777" w:rsidR="006A473E" w:rsidRPr="006A473E" w:rsidRDefault="006A473E" w:rsidP="006A473E"/>
    <w:p w14:paraId="5E6D0770" w14:textId="77777777" w:rsidR="002B1744" w:rsidRPr="002B1744" w:rsidRDefault="002B1744" w:rsidP="002B1744"/>
    <w:sectPr w:rsidR="002B1744" w:rsidRPr="002B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3590"/>
    <w:multiLevelType w:val="hybridMultilevel"/>
    <w:tmpl w:val="9A40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E9"/>
    <w:rsid w:val="002B1744"/>
    <w:rsid w:val="00404519"/>
    <w:rsid w:val="004E7D5B"/>
    <w:rsid w:val="00513ED1"/>
    <w:rsid w:val="00520FE9"/>
    <w:rsid w:val="006A473E"/>
    <w:rsid w:val="007E1CF7"/>
    <w:rsid w:val="009B5B52"/>
    <w:rsid w:val="009D19EA"/>
    <w:rsid w:val="00A71E9E"/>
    <w:rsid w:val="00AD3876"/>
    <w:rsid w:val="00AE04E0"/>
    <w:rsid w:val="00B235FA"/>
    <w:rsid w:val="00C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A5F9"/>
  <w15:chartTrackingRefBased/>
  <w15:docId w15:val="{69634C85-BCC8-458D-94A4-65B456E0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1C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m\Documents\Custom%20Office%20Templates\man%20pag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D4BED-8FB9-4E71-8597-C811A885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 page.dotm</Template>
  <TotalTime>703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 Ahmed</cp:lastModifiedBy>
  <cp:revision>1</cp:revision>
  <dcterms:created xsi:type="dcterms:W3CDTF">2020-04-11T04:05:00Z</dcterms:created>
  <dcterms:modified xsi:type="dcterms:W3CDTF">2020-04-11T16:11:00Z</dcterms:modified>
</cp:coreProperties>
</file>